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usiness card layout table for 10 cards per page"/>
      </w:tblPr>
      <w:tblGrid>
        <w:gridCol w:w="2879"/>
        <w:gridCol w:w="2880"/>
        <w:gridCol w:w="2880"/>
        <w:gridCol w:w="2880"/>
        <w:gridCol w:w="2881"/>
      </w:tblGrid>
      <w:tr w:rsidR="00BE20F4">
        <w:trPr>
          <w:trHeight w:hRule="exact" w:val="2880"/>
        </w:trPr>
        <w:tc>
          <w:tcPr>
            <w:tcW w:w="2879" w:type="dxa"/>
            <w:vAlign w:val="center"/>
          </w:tcPr>
          <w:p w:rsidR="00BE20F4" w:rsidRDefault="00D17E64">
            <w:pPr>
              <w:pStyle w:val="Graphic"/>
            </w:pPr>
            <w:bookmarkStart w:id="0" w:name="_GoBack"/>
            <w:bookmarkEnd w:id="0"/>
            <w:r>
              <w:rPr>
                <w:noProof/>
                <w:lang w:val="en-IN" w:eastAsia="en-IN"/>
              </w:rPr>
              <w:drawing>
                <wp:inline distT="0" distB="0" distL="0" distR="0" wp14:anchorId="45357C95" wp14:editId="2FF92EE1">
                  <wp:extent cx="1590597" cy="35137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ful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982" cy="358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:rsidR="00BE20F4" w:rsidRDefault="00D17E64">
            <w:pPr>
              <w:pStyle w:val="Graphic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58843E9" wp14:editId="57A1F0C6">
                  <wp:extent cx="1590597" cy="351379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ful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982" cy="358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:rsidR="00BE20F4" w:rsidRDefault="00D17E64">
            <w:pPr>
              <w:pStyle w:val="Graphic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A9EBF6E" wp14:editId="3722E78E">
                  <wp:extent cx="1590597" cy="351379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ful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982" cy="358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:rsidR="00BE20F4" w:rsidRDefault="00D17E64">
            <w:pPr>
              <w:pStyle w:val="Graphic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11A1185" wp14:editId="701EFA79">
                  <wp:extent cx="1590597" cy="351379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ful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982" cy="358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1" w:type="dxa"/>
            <w:vAlign w:val="center"/>
          </w:tcPr>
          <w:p w:rsidR="00BE20F4" w:rsidRDefault="00D17E64">
            <w:pPr>
              <w:pStyle w:val="Graphic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F7BE805" wp14:editId="7F80EF97">
                  <wp:extent cx="1590597" cy="351379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ful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982" cy="358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0F4" w:rsidTr="00EB476F">
        <w:trPr>
          <w:trHeight w:hRule="exact" w:val="567"/>
        </w:trPr>
        <w:tc>
          <w:tcPr>
            <w:tcW w:w="2879" w:type="dxa"/>
            <w:shd w:val="clear" w:color="auto" w:fill="76AA8A"/>
            <w:vAlign w:val="center"/>
          </w:tcPr>
          <w:p w:rsidR="00BE20F4" w:rsidRDefault="00220007">
            <w:pPr>
              <w:pStyle w:val="Name"/>
            </w:pPr>
            <w:sdt>
              <w:sdtPr>
                <w:alias w:val="Your Name"/>
                <w:tag w:val=""/>
                <w:id w:val="414830042"/>
                <w:placeholder>
                  <w:docPart w:val="0A4F36AB7C784BAABEFD687DB8804508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1A1DD0">
                  <w:rPr>
                    <w:lang w:val="en-IN"/>
                  </w:rPr>
                  <w:t>Kshitij Shah</w:t>
                </w:r>
              </w:sdtContent>
            </w:sdt>
          </w:p>
        </w:tc>
        <w:tc>
          <w:tcPr>
            <w:tcW w:w="2880" w:type="dxa"/>
            <w:shd w:val="clear" w:color="auto" w:fill="76AA8A"/>
            <w:vAlign w:val="center"/>
          </w:tcPr>
          <w:p w:rsidR="00BE20F4" w:rsidRDefault="00220007">
            <w:pPr>
              <w:pStyle w:val="Name"/>
            </w:pPr>
            <w:sdt>
              <w:sdtPr>
                <w:alias w:val="Your Name"/>
                <w:tag w:val=""/>
                <w:id w:val="-1643030493"/>
                <w:placeholder>
                  <w:docPart w:val="0A4F36AB7C784BAABEFD687DB8804508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1A1DD0">
                  <w:rPr>
                    <w:lang w:val="en-IN"/>
                  </w:rPr>
                  <w:t>Kshitij Shah</w:t>
                </w:r>
              </w:sdtContent>
            </w:sdt>
          </w:p>
        </w:tc>
        <w:tc>
          <w:tcPr>
            <w:tcW w:w="2880" w:type="dxa"/>
            <w:shd w:val="clear" w:color="auto" w:fill="76AA8A"/>
            <w:vAlign w:val="center"/>
          </w:tcPr>
          <w:p w:rsidR="00BE20F4" w:rsidRDefault="00220007">
            <w:pPr>
              <w:pStyle w:val="Name"/>
            </w:pPr>
            <w:sdt>
              <w:sdtPr>
                <w:alias w:val="Your Name"/>
                <w:tag w:val=""/>
                <w:id w:val="-2074504072"/>
                <w:placeholder>
                  <w:docPart w:val="0A4F36AB7C784BAABEFD687DB8804508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1A1DD0">
                  <w:rPr>
                    <w:lang w:val="en-IN"/>
                  </w:rPr>
                  <w:t>Kshitij Shah</w:t>
                </w:r>
              </w:sdtContent>
            </w:sdt>
          </w:p>
        </w:tc>
        <w:tc>
          <w:tcPr>
            <w:tcW w:w="2880" w:type="dxa"/>
            <w:shd w:val="clear" w:color="auto" w:fill="76AA8A"/>
            <w:vAlign w:val="center"/>
          </w:tcPr>
          <w:p w:rsidR="00BE20F4" w:rsidRDefault="00220007">
            <w:pPr>
              <w:pStyle w:val="Name"/>
            </w:pPr>
            <w:sdt>
              <w:sdtPr>
                <w:alias w:val="Your Name"/>
                <w:tag w:val=""/>
                <w:id w:val="746393418"/>
                <w:placeholder>
                  <w:docPart w:val="0A4F36AB7C784BAABEFD687DB8804508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1A1DD0">
                  <w:rPr>
                    <w:lang w:val="en-IN"/>
                  </w:rPr>
                  <w:t>Kshitij Shah</w:t>
                </w:r>
              </w:sdtContent>
            </w:sdt>
          </w:p>
        </w:tc>
        <w:tc>
          <w:tcPr>
            <w:tcW w:w="2881" w:type="dxa"/>
            <w:shd w:val="clear" w:color="auto" w:fill="76AA8A"/>
            <w:vAlign w:val="center"/>
          </w:tcPr>
          <w:p w:rsidR="00BE20F4" w:rsidRDefault="00220007">
            <w:pPr>
              <w:pStyle w:val="Name"/>
            </w:pPr>
            <w:sdt>
              <w:sdtPr>
                <w:alias w:val="Your Name"/>
                <w:tag w:val=""/>
                <w:id w:val="-964804745"/>
                <w:placeholder>
                  <w:docPart w:val="0A4F36AB7C784BAABEFD687DB8804508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1A1DD0">
                  <w:rPr>
                    <w:lang w:val="en-IN"/>
                  </w:rPr>
                  <w:t>Kshitij Shah</w:t>
                </w:r>
              </w:sdtContent>
            </w:sdt>
          </w:p>
        </w:tc>
      </w:tr>
      <w:tr w:rsidR="00BE20F4">
        <w:trPr>
          <w:trHeight w:hRule="exact" w:val="1512"/>
        </w:trPr>
        <w:tc>
          <w:tcPr>
            <w:tcW w:w="2879" w:type="dxa"/>
            <w:vAlign w:val="center"/>
          </w:tcPr>
          <w:sdt>
            <w:sdtPr>
              <w:alias w:val="Address"/>
              <w:tag w:val=""/>
              <w:id w:val="365189753"/>
              <w:placeholder>
                <w:docPart w:val="D5EBE41B88CD4F1DB9882B4475CFB40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BE20F4" w:rsidRDefault="00D17E64">
                <w:pPr>
                  <w:pStyle w:val="ContactInfo"/>
                </w:pPr>
                <w:r>
                  <w:t>C-16, Daruwalawadi C.H.S.Ltd, 31 Lamington Rd, Mumbai Central, Mumbai-400 008</w:t>
                </w:r>
              </w:p>
            </w:sdtContent>
          </w:sdt>
          <w:p w:rsidR="00BE20F4" w:rsidRDefault="00220007">
            <w:pPr>
              <w:pStyle w:val="ContactInfo"/>
            </w:pPr>
            <w:sdt>
              <w:sdtPr>
                <w:alias w:val="Telephone"/>
                <w:tag w:val=""/>
                <w:id w:val="425399889"/>
                <w:placeholder>
                  <w:docPart w:val="FA84240B5DDC4DF1A9B167B34422DE6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D17E64">
                  <w:t>Mobile: +91-9987808464</w:t>
                </w:r>
              </w:sdtContent>
            </w:sdt>
          </w:p>
          <w:sdt>
            <w:sdtPr>
              <w:alias w:val="Email"/>
              <w:tag w:val=""/>
              <w:id w:val="1578785875"/>
              <w:placeholder>
                <w:docPart w:val="02E83F72023C4C8B9EEC205A34A020AD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EndPr/>
            <w:sdtContent>
              <w:p w:rsidR="00BE20F4" w:rsidRDefault="00D17E64" w:rsidP="00D17E64">
                <w:r>
                  <w:t>kshitijshah95@gmail.com</w:t>
                </w:r>
              </w:p>
            </w:sdtContent>
          </w:sdt>
        </w:tc>
        <w:tc>
          <w:tcPr>
            <w:tcW w:w="2880" w:type="dxa"/>
            <w:vAlign w:val="center"/>
          </w:tcPr>
          <w:sdt>
            <w:sdtPr>
              <w:alias w:val="Address"/>
              <w:tag w:val=""/>
              <w:id w:val="-1470440132"/>
              <w:placeholder>
                <w:docPart w:val="D5EBE41B88CD4F1DB9882B4475CFB40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BE20F4" w:rsidRDefault="00D17E64">
                <w:pPr>
                  <w:pStyle w:val="ContactInfo"/>
                </w:pPr>
                <w:r>
                  <w:rPr>
                    <w:lang w:val="en-IN"/>
                  </w:rPr>
                  <w:t xml:space="preserve">C-16, </w:t>
                </w:r>
                <w:proofErr w:type="spellStart"/>
                <w:r>
                  <w:rPr>
                    <w:lang w:val="en-IN"/>
                  </w:rPr>
                  <w:t>Daruwalawadi</w:t>
                </w:r>
                <w:proofErr w:type="spellEnd"/>
                <w:r>
                  <w:rPr>
                    <w:lang w:val="en-IN"/>
                  </w:rPr>
                  <w:t xml:space="preserve"> </w:t>
                </w:r>
                <w:proofErr w:type="spellStart"/>
                <w:r>
                  <w:rPr>
                    <w:lang w:val="en-IN"/>
                  </w:rPr>
                  <w:t>C.H.S.Ltd</w:t>
                </w:r>
                <w:proofErr w:type="spellEnd"/>
                <w:r>
                  <w:rPr>
                    <w:lang w:val="en-IN"/>
                  </w:rPr>
                  <w:t>, 31 Lamington Rd, Mumbai Central, Mumbai-400 008</w:t>
                </w:r>
              </w:p>
            </w:sdtContent>
          </w:sdt>
          <w:p w:rsidR="00BE20F4" w:rsidRDefault="00220007">
            <w:pPr>
              <w:pStyle w:val="ContactInfo"/>
            </w:pPr>
            <w:sdt>
              <w:sdtPr>
                <w:alias w:val="Telephone"/>
                <w:tag w:val=""/>
                <w:id w:val="-1210098372"/>
                <w:placeholder>
                  <w:docPart w:val="FA84240B5DDC4DF1A9B167B34422DE6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D17E64">
                  <w:rPr>
                    <w:lang w:val="en-IN"/>
                  </w:rPr>
                  <w:t>Mobile: +91-9987808464</w:t>
                </w:r>
              </w:sdtContent>
            </w:sdt>
          </w:p>
          <w:sdt>
            <w:sdtPr>
              <w:alias w:val="Email"/>
              <w:tag w:val=""/>
              <w:id w:val="394945543"/>
              <w:placeholder>
                <w:docPart w:val="02E83F72023C4C8B9EEC205A34A020AD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EndPr/>
            <w:sdtContent>
              <w:p w:rsidR="00BE20F4" w:rsidRDefault="00D17E64" w:rsidP="00D17E64">
                <w:r>
                  <w:rPr>
                    <w:lang w:val="en-IN"/>
                  </w:rPr>
                  <w:t>kshitijshah95@gmail.com</w:t>
                </w:r>
              </w:p>
            </w:sdtContent>
          </w:sdt>
        </w:tc>
        <w:tc>
          <w:tcPr>
            <w:tcW w:w="2880" w:type="dxa"/>
            <w:vAlign w:val="center"/>
          </w:tcPr>
          <w:sdt>
            <w:sdtPr>
              <w:alias w:val="Address"/>
              <w:tag w:val=""/>
              <w:id w:val="590976830"/>
              <w:placeholder>
                <w:docPart w:val="D5EBE41B88CD4F1DB9882B4475CFB40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BE20F4" w:rsidRDefault="00D17E64">
                <w:pPr>
                  <w:pStyle w:val="ContactInfo"/>
                </w:pPr>
                <w:r>
                  <w:rPr>
                    <w:lang w:val="en-IN"/>
                  </w:rPr>
                  <w:t xml:space="preserve">C-16, </w:t>
                </w:r>
                <w:proofErr w:type="spellStart"/>
                <w:r>
                  <w:rPr>
                    <w:lang w:val="en-IN"/>
                  </w:rPr>
                  <w:t>Daruwalawadi</w:t>
                </w:r>
                <w:proofErr w:type="spellEnd"/>
                <w:r>
                  <w:rPr>
                    <w:lang w:val="en-IN"/>
                  </w:rPr>
                  <w:t xml:space="preserve"> </w:t>
                </w:r>
                <w:proofErr w:type="spellStart"/>
                <w:r>
                  <w:rPr>
                    <w:lang w:val="en-IN"/>
                  </w:rPr>
                  <w:t>C.H.S.Ltd</w:t>
                </w:r>
                <w:proofErr w:type="spellEnd"/>
                <w:r>
                  <w:rPr>
                    <w:lang w:val="en-IN"/>
                  </w:rPr>
                  <w:t>, 31 Lamington Rd, Mumbai Central, Mumbai-400 008</w:t>
                </w:r>
              </w:p>
            </w:sdtContent>
          </w:sdt>
          <w:p w:rsidR="00BE20F4" w:rsidRDefault="00220007">
            <w:pPr>
              <w:pStyle w:val="ContactInfo"/>
            </w:pPr>
            <w:sdt>
              <w:sdtPr>
                <w:alias w:val="Telephone"/>
                <w:tag w:val=""/>
                <w:id w:val="-2104090662"/>
                <w:placeholder>
                  <w:docPart w:val="FA84240B5DDC4DF1A9B167B34422DE6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D17E64">
                  <w:rPr>
                    <w:lang w:val="en-IN"/>
                  </w:rPr>
                  <w:t>Mobile: +91-9987808464</w:t>
                </w:r>
              </w:sdtContent>
            </w:sdt>
          </w:p>
          <w:sdt>
            <w:sdtPr>
              <w:alias w:val="Email"/>
              <w:tag w:val=""/>
              <w:id w:val="1254010594"/>
              <w:placeholder>
                <w:docPart w:val="02E83F72023C4C8B9EEC205A34A020AD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EndPr/>
            <w:sdtContent>
              <w:p w:rsidR="00BE20F4" w:rsidRDefault="00D17E64" w:rsidP="00D17E64">
                <w:r>
                  <w:rPr>
                    <w:lang w:val="en-IN"/>
                  </w:rPr>
                  <w:t>kshitijshah95@gmail.com</w:t>
                </w:r>
              </w:p>
            </w:sdtContent>
          </w:sdt>
        </w:tc>
        <w:tc>
          <w:tcPr>
            <w:tcW w:w="2880" w:type="dxa"/>
            <w:vAlign w:val="center"/>
          </w:tcPr>
          <w:sdt>
            <w:sdtPr>
              <w:alias w:val="Address"/>
              <w:tag w:val=""/>
              <w:id w:val="-1800683474"/>
              <w:placeholder>
                <w:docPart w:val="D5EBE41B88CD4F1DB9882B4475CFB40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BE20F4" w:rsidRDefault="00D17E64">
                <w:pPr>
                  <w:pStyle w:val="ContactInfo"/>
                </w:pPr>
                <w:r>
                  <w:rPr>
                    <w:lang w:val="en-IN"/>
                  </w:rPr>
                  <w:t xml:space="preserve">C-16, </w:t>
                </w:r>
                <w:proofErr w:type="spellStart"/>
                <w:r>
                  <w:rPr>
                    <w:lang w:val="en-IN"/>
                  </w:rPr>
                  <w:t>Daruwalawadi</w:t>
                </w:r>
                <w:proofErr w:type="spellEnd"/>
                <w:r>
                  <w:rPr>
                    <w:lang w:val="en-IN"/>
                  </w:rPr>
                  <w:t xml:space="preserve"> </w:t>
                </w:r>
                <w:proofErr w:type="spellStart"/>
                <w:r>
                  <w:rPr>
                    <w:lang w:val="en-IN"/>
                  </w:rPr>
                  <w:t>C.H.S.Ltd</w:t>
                </w:r>
                <w:proofErr w:type="spellEnd"/>
                <w:r>
                  <w:rPr>
                    <w:lang w:val="en-IN"/>
                  </w:rPr>
                  <w:t>, 31 Lamington Rd, Mumbai Central, Mumbai-400 008</w:t>
                </w:r>
              </w:p>
            </w:sdtContent>
          </w:sdt>
          <w:p w:rsidR="00BE20F4" w:rsidRDefault="00220007">
            <w:pPr>
              <w:pStyle w:val="ContactInfo"/>
            </w:pPr>
            <w:sdt>
              <w:sdtPr>
                <w:alias w:val="Telephone"/>
                <w:tag w:val=""/>
                <w:id w:val="152187730"/>
                <w:placeholder>
                  <w:docPart w:val="FA84240B5DDC4DF1A9B167B34422DE6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D17E64">
                  <w:rPr>
                    <w:lang w:val="en-IN"/>
                  </w:rPr>
                  <w:t>Mobile: +91-9987808464</w:t>
                </w:r>
              </w:sdtContent>
            </w:sdt>
          </w:p>
          <w:sdt>
            <w:sdtPr>
              <w:alias w:val="Email"/>
              <w:tag w:val=""/>
              <w:id w:val="-39601032"/>
              <w:placeholder>
                <w:docPart w:val="02E83F72023C4C8B9EEC205A34A020AD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EndPr/>
            <w:sdtContent>
              <w:p w:rsidR="00BE20F4" w:rsidRDefault="00D17E64" w:rsidP="00D17E64">
                <w:r>
                  <w:rPr>
                    <w:lang w:val="en-IN"/>
                  </w:rPr>
                  <w:t>kshitijshah95@gmail.com</w:t>
                </w:r>
              </w:p>
            </w:sdtContent>
          </w:sdt>
        </w:tc>
        <w:tc>
          <w:tcPr>
            <w:tcW w:w="2881" w:type="dxa"/>
            <w:vAlign w:val="center"/>
          </w:tcPr>
          <w:sdt>
            <w:sdtPr>
              <w:alias w:val="Address"/>
              <w:tag w:val=""/>
              <w:id w:val="516663583"/>
              <w:placeholder>
                <w:docPart w:val="D5EBE41B88CD4F1DB9882B4475CFB40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BE20F4" w:rsidRDefault="00D17E64">
                <w:pPr>
                  <w:pStyle w:val="ContactInfo"/>
                </w:pPr>
                <w:r>
                  <w:rPr>
                    <w:lang w:val="en-IN"/>
                  </w:rPr>
                  <w:t xml:space="preserve">C-16, </w:t>
                </w:r>
                <w:proofErr w:type="spellStart"/>
                <w:r>
                  <w:rPr>
                    <w:lang w:val="en-IN"/>
                  </w:rPr>
                  <w:t>Daruwalawadi</w:t>
                </w:r>
                <w:proofErr w:type="spellEnd"/>
                <w:r>
                  <w:rPr>
                    <w:lang w:val="en-IN"/>
                  </w:rPr>
                  <w:t xml:space="preserve"> </w:t>
                </w:r>
                <w:proofErr w:type="spellStart"/>
                <w:r>
                  <w:rPr>
                    <w:lang w:val="en-IN"/>
                  </w:rPr>
                  <w:t>C.H.S.Ltd</w:t>
                </w:r>
                <w:proofErr w:type="spellEnd"/>
                <w:r>
                  <w:rPr>
                    <w:lang w:val="en-IN"/>
                  </w:rPr>
                  <w:t>, 31 Lamington Rd, Mumbai Central, Mumbai-400 008</w:t>
                </w:r>
              </w:p>
            </w:sdtContent>
          </w:sdt>
          <w:p w:rsidR="00BE20F4" w:rsidRDefault="00220007">
            <w:pPr>
              <w:pStyle w:val="ContactInfo"/>
            </w:pPr>
            <w:sdt>
              <w:sdtPr>
                <w:alias w:val="Telephone"/>
                <w:tag w:val=""/>
                <w:id w:val="2056659548"/>
                <w:placeholder>
                  <w:docPart w:val="FA84240B5DDC4DF1A9B167B34422DE6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D17E64">
                  <w:rPr>
                    <w:lang w:val="en-IN"/>
                  </w:rPr>
                  <w:t>Mobile: +91-9987808464</w:t>
                </w:r>
              </w:sdtContent>
            </w:sdt>
          </w:p>
          <w:sdt>
            <w:sdtPr>
              <w:alias w:val="Email"/>
              <w:tag w:val=""/>
              <w:id w:val="1718464707"/>
              <w:placeholder>
                <w:docPart w:val="02E83F72023C4C8B9EEC205A34A020AD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EndPr/>
            <w:sdtContent>
              <w:p w:rsidR="00BE20F4" w:rsidRDefault="00D17E64" w:rsidP="00D17E64">
                <w:r>
                  <w:rPr>
                    <w:lang w:val="en-IN"/>
                  </w:rPr>
                  <w:t>kshitijshah95@gmail.com</w:t>
                </w:r>
              </w:p>
            </w:sdtContent>
          </w:sdt>
        </w:tc>
      </w:tr>
      <w:tr w:rsidR="00BE20F4">
        <w:trPr>
          <w:trHeight w:hRule="exact" w:val="2880"/>
        </w:trPr>
        <w:tc>
          <w:tcPr>
            <w:tcW w:w="2879" w:type="dxa"/>
            <w:vAlign w:val="center"/>
          </w:tcPr>
          <w:p w:rsidR="00BE20F4" w:rsidRDefault="00D17E64">
            <w:pPr>
              <w:pStyle w:val="Graphic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6DBA31D" wp14:editId="530D5A76">
                  <wp:extent cx="1590597" cy="351379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ful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982" cy="358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:rsidR="00BE20F4" w:rsidRDefault="00D17E64">
            <w:pPr>
              <w:pStyle w:val="Graphic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2545348" wp14:editId="380BD902">
                  <wp:extent cx="1590597" cy="351379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ful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982" cy="358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:rsidR="00BE20F4" w:rsidRDefault="00D17E64">
            <w:pPr>
              <w:pStyle w:val="Graphic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990F220" wp14:editId="08A58BA5">
                  <wp:extent cx="1590597" cy="351379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ful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982" cy="358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:rsidR="00BE20F4" w:rsidRDefault="00D17E64">
            <w:pPr>
              <w:pStyle w:val="Graphic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1EB007F" wp14:editId="3F7EF3E2">
                  <wp:extent cx="1590597" cy="351379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ful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982" cy="358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1" w:type="dxa"/>
            <w:vAlign w:val="center"/>
          </w:tcPr>
          <w:p w:rsidR="00BE20F4" w:rsidRDefault="00D17E64">
            <w:pPr>
              <w:pStyle w:val="Graphic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45F0696" wp14:editId="4C8C6808">
                  <wp:extent cx="1590597" cy="351379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ful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982" cy="358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0F4" w:rsidTr="00EB476F">
        <w:trPr>
          <w:trHeight w:hRule="exact" w:val="567"/>
        </w:trPr>
        <w:tc>
          <w:tcPr>
            <w:tcW w:w="2879" w:type="dxa"/>
            <w:shd w:val="clear" w:color="auto" w:fill="76AA8A"/>
            <w:vAlign w:val="center"/>
          </w:tcPr>
          <w:p w:rsidR="00BE20F4" w:rsidRDefault="00220007">
            <w:pPr>
              <w:pStyle w:val="Name"/>
            </w:pPr>
            <w:sdt>
              <w:sdtPr>
                <w:alias w:val="Your Name"/>
                <w:tag w:val=""/>
                <w:id w:val="-1137483602"/>
                <w:placeholder>
                  <w:docPart w:val="0A4F36AB7C784BAABEFD687DB8804508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1A1DD0">
                  <w:rPr>
                    <w:lang w:val="en-IN"/>
                  </w:rPr>
                  <w:t>Kshitij Shah</w:t>
                </w:r>
              </w:sdtContent>
            </w:sdt>
          </w:p>
        </w:tc>
        <w:tc>
          <w:tcPr>
            <w:tcW w:w="2880" w:type="dxa"/>
            <w:shd w:val="clear" w:color="auto" w:fill="76AA8A"/>
            <w:vAlign w:val="center"/>
          </w:tcPr>
          <w:p w:rsidR="00BE20F4" w:rsidRDefault="00220007">
            <w:pPr>
              <w:pStyle w:val="Name"/>
            </w:pPr>
            <w:sdt>
              <w:sdtPr>
                <w:alias w:val="Your Name"/>
                <w:tag w:val=""/>
                <w:id w:val="954902779"/>
                <w:placeholder>
                  <w:docPart w:val="0A4F36AB7C784BAABEFD687DB8804508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1A1DD0">
                  <w:rPr>
                    <w:lang w:val="en-IN"/>
                  </w:rPr>
                  <w:t>Kshitij Shah</w:t>
                </w:r>
              </w:sdtContent>
            </w:sdt>
          </w:p>
        </w:tc>
        <w:tc>
          <w:tcPr>
            <w:tcW w:w="2880" w:type="dxa"/>
            <w:shd w:val="clear" w:color="auto" w:fill="76AA8A"/>
            <w:vAlign w:val="center"/>
          </w:tcPr>
          <w:p w:rsidR="00BE20F4" w:rsidRDefault="00220007">
            <w:pPr>
              <w:pStyle w:val="Name"/>
            </w:pPr>
            <w:sdt>
              <w:sdtPr>
                <w:alias w:val="Your Name"/>
                <w:tag w:val=""/>
                <w:id w:val="128143477"/>
                <w:placeholder>
                  <w:docPart w:val="0A4F36AB7C784BAABEFD687DB8804508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1A1DD0">
                  <w:rPr>
                    <w:lang w:val="en-IN"/>
                  </w:rPr>
                  <w:t>Kshitij Shah</w:t>
                </w:r>
              </w:sdtContent>
            </w:sdt>
          </w:p>
        </w:tc>
        <w:tc>
          <w:tcPr>
            <w:tcW w:w="2880" w:type="dxa"/>
            <w:shd w:val="clear" w:color="auto" w:fill="76AA8A"/>
            <w:vAlign w:val="center"/>
          </w:tcPr>
          <w:p w:rsidR="00BE20F4" w:rsidRDefault="00220007">
            <w:pPr>
              <w:pStyle w:val="Name"/>
            </w:pPr>
            <w:sdt>
              <w:sdtPr>
                <w:alias w:val="Your Name"/>
                <w:tag w:val=""/>
                <w:id w:val="-31498182"/>
                <w:placeholder>
                  <w:docPart w:val="0A4F36AB7C784BAABEFD687DB8804508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1A1DD0">
                  <w:rPr>
                    <w:lang w:val="en-IN"/>
                  </w:rPr>
                  <w:t>Kshitij Shah</w:t>
                </w:r>
              </w:sdtContent>
            </w:sdt>
          </w:p>
        </w:tc>
        <w:tc>
          <w:tcPr>
            <w:tcW w:w="2881" w:type="dxa"/>
            <w:shd w:val="clear" w:color="auto" w:fill="76AA8A"/>
            <w:vAlign w:val="center"/>
          </w:tcPr>
          <w:p w:rsidR="00BE20F4" w:rsidRDefault="00220007">
            <w:pPr>
              <w:pStyle w:val="Name"/>
            </w:pPr>
            <w:sdt>
              <w:sdtPr>
                <w:alias w:val="Your Name"/>
                <w:tag w:val=""/>
                <w:id w:val="-702172229"/>
                <w:placeholder>
                  <w:docPart w:val="0A4F36AB7C784BAABEFD687DB8804508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1A1DD0">
                  <w:rPr>
                    <w:lang w:val="en-IN"/>
                  </w:rPr>
                  <w:t>Kshitij Shah</w:t>
                </w:r>
              </w:sdtContent>
            </w:sdt>
          </w:p>
        </w:tc>
      </w:tr>
      <w:tr w:rsidR="00BE20F4">
        <w:trPr>
          <w:trHeight w:hRule="exact" w:val="1512"/>
        </w:trPr>
        <w:tc>
          <w:tcPr>
            <w:tcW w:w="2879" w:type="dxa"/>
            <w:vAlign w:val="center"/>
          </w:tcPr>
          <w:sdt>
            <w:sdtPr>
              <w:alias w:val="Address"/>
              <w:tag w:val=""/>
              <w:id w:val="359709651"/>
              <w:placeholder>
                <w:docPart w:val="D5EBE41B88CD4F1DB9882B4475CFB40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BE20F4" w:rsidRDefault="00D17E64">
                <w:pPr>
                  <w:pStyle w:val="ContactInfo"/>
                </w:pPr>
                <w:r>
                  <w:rPr>
                    <w:lang w:val="en-IN"/>
                  </w:rPr>
                  <w:t xml:space="preserve">C-16, </w:t>
                </w:r>
                <w:proofErr w:type="spellStart"/>
                <w:r>
                  <w:rPr>
                    <w:lang w:val="en-IN"/>
                  </w:rPr>
                  <w:t>Daruwalawadi</w:t>
                </w:r>
                <w:proofErr w:type="spellEnd"/>
                <w:r>
                  <w:rPr>
                    <w:lang w:val="en-IN"/>
                  </w:rPr>
                  <w:t xml:space="preserve"> </w:t>
                </w:r>
                <w:proofErr w:type="spellStart"/>
                <w:r>
                  <w:rPr>
                    <w:lang w:val="en-IN"/>
                  </w:rPr>
                  <w:t>C.H.S.Ltd</w:t>
                </w:r>
                <w:proofErr w:type="spellEnd"/>
                <w:r>
                  <w:rPr>
                    <w:lang w:val="en-IN"/>
                  </w:rPr>
                  <w:t>, 31 Lamington Rd, Mumbai Central, Mumbai-400 008</w:t>
                </w:r>
              </w:p>
            </w:sdtContent>
          </w:sdt>
          <w:p w:rsidR="00BE20F4" w:rsidRDefault="00220007">
            <w:pPr>
              <w:pStyle w:val="ContactInfo"/>
            </w:pPr>
            <w:sdt>
              <w:sdtPr>
                <w:alias w:val="Telephone"/>
                <w:tag w:val=""/>
                <w:id w:val="97834760"/>
                <w:placeholder>
                  <w:docPart w:val="FA84240B5DDC4DF1A9B167B34422DE6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D17E64">
                  <w:rPr>
                    <w:lang w:val="en-IN"/>
                  </w:rPr>
                  <w:t>Mobile: +91-9987808464</w:t>
                </w:r>
              </w:sdtContent>
            </w:sdt>
          </w:p>
          <w:sdt>
            <w:sdtPr>
              <w:alias w:val="Email"/>
              <w:tag w:val=""/>
              <w:id w:val="-1260512258"/>
              <w:placeholder>
                <w:docPart w:val="02E83F72023C4C8B9EEC205A34A020AD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EndPr/>
            <w:sdtContent>
              <w:p w:rsidR="00BE20F4" w:rsidRDefault="00D17E64" w:rsidP="00D17E64">
                <w:r>
                  <w:rPr>
                    <w:lang w:val="en-IN"/>
                  </w:rPr>
                  <w:t>kshitijshah95@gmail.com</w:t>
                </w:r>
              </w:p>
            </w:sdtContent>
          </w:sdt>
        </w:tc>
        <w:tc>
          <w:tcPr>
            <w:tcW w:w="2880" w:type="dxa"/>
            <w:vAlign w:val="center"/>
          </w:tcPr>
          <w:sdt>
            <w:sdtPr>
              <w:alias w:val="Address"/>
              <w:tag w:val=""/>
              <w:id w:val="-1013838022"/>
              <w:placeholder>
                <w:docPart w:val="D5EBE41B88CD4F1DB9882B4475CFB40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BE20F4" w:rsidRDefault="00D17E64">
                <w:pPr>
                  <w:pStyle w:val="ContactInfo"/>
                </w:pPr>
                <w:r>
                  <w:rPr>
                    <w:lang w:val="en-IN"/>
                  </w:rPr>
                  <w:t xml:space="preserve">C-16, </w:t>
                </w:r>
                <w:proofErr w:type="spellStart"/>
                <w:r>
                  <w:rPr>
                    <w:lang w:val="en-IN"/>
                  </w:rPr>
                  <w:t>Daruwalawadi</w:t>
                </w:r>
                <w:proofErr w:type="spellEnd"/>
                <w:r>
                  <w:rPr>
                    <w:lang w:val="en-IN"/>
                  </w:rPr>
                  <w:t xml:space="preserve"> </w:t>
                </w:r>
                <w:proofErr w:type="spellStart"/>
                <w:r>
                  <w:rPr>
                    <w:lang w:val="en-IN"/>
                  </w:rPr>
                  <w:t>C.H.S.Ltd</w:t>
                </w:r>
                <w:proofErr w:type="spellEnd"/>
                <w:r>
                  <w:rPr>
                    <w:lang w:val="en-IN"/>
                  </w:rPr>
                  <w:t>, 31 Lamington Rd, Mumbai Central, Mumbai-400 008</w:t>
                </w:r>
              </w:p>
            </w:sdtContent>
          </w:sdt>
          <w:p w:rsidR="00BE20F4" w:rsidRDefault="00220007">
            <w:pPr>
              <w:pStyle w:val="ContactInfo"/>
            </w:pPr>
            <w:sdt>
              <w:sdtPr>
                <w:alias w:val="Telephone"/>
                <w:tag w:val=""/>
                <w:id w:val="1629665975"/>
                <w:placeholder>
                  <w:docPart w:val="FA84240B5DDC4DF1A9B167B34422DE6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D17E64">
                  <w:rPr>
                    <w:lang w:val="en-IN"/>
                  </w:rPr>
                  <w:t>Mobile: +91-9987808464</w:t>
                </w:r>
              </w:sdtContent>
            </w:sdt>
          </w:p>
          <w:sdt>
            <w:sdtPr>
              <w:alias w:val="Email"/>
              <w:tag w:val=""/>
              <w:id w:val="1606616014"/>
              <w:placeholder>
                <w:docPart w:val="02E83F72023C4C8B9EEC205A34A020AD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EndPr/>
            <w:sdtContent>
              <w:p w:rsidR="00BE20F4" w:rsidRDefault="00D17E64" w:rsidP="00D17E64">
                <w:r>
                  <w:rPr>
                    <w:lang w:val="en-IN"/>
                  </w:rPr>
                  <w:t>kshitijshah95@gmail.com</w:t>
                </w:r>
              </w:p>
            </w:sdtContent>
          </w:sdt>
        </w:tc>
        <w:tc>
          <w:tcPr>
            <w:tcW w:w="2880" w:type="dxa"/>
            <w:vAlign w:val="center"/>
          </w:tcPr>
          <w:sdt>
            <w:sdtPr>
              <w:alias w:val="Address"/>
              <w:tag w:val=""/>
              <w:id w:val="561993612"/>
              <w:placeholder>
                <w:docPart w:val="D5EBE41B88CD4F1DB9882B4475CFB40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BE20F4" w:rsidRDefault="00D17E64">
                <w:pPr>
                  <w:pStyle w:val="ContactInfo"/>
                </w:pPr>
                <w:r>
                  <w:rPr>
                    <w:lang w:val="en-IN"/>
                  </w:rPr>
                  <w:t xml:space="preserve">C-16, </w:t>
                </w:r>
                <w:proofErr w:type="spellStart"/>
                <w:r>
                  <w:rPr>
                    <w:lang w:val="en-IN"/>
                  </w:rPr>
                  <w:t>Daruwalawadi</w:t>
                </w:r>
                <w:proofErr w:type="spellEnd"/>
                <w:r>
                  <w:rPr>
                    <w:lang w:val="en-IN"/>
                  </w:rPr>
                  <w:t xml:space="preserve"> </w:t>
                </w:r>
                <w:proofErr w:type="spellStart"/>
                <w:r>
                  <w:rPr>
                    <w:lang w:val="en-IN"/>
                  </w:rPr>
                  <w:t>C.H.S.Ltd</w:t>
                </w:r>
                <w:proofErr w:type="spellEnd"/>
                <w:r>
                  <w:rPr>
                    <w:lang w:val="en-IN"/>
                  </w:rPr>
                  <w:t>, 31 Lamington Rd, Mumbai Central, Mumbai-400 008</w:t>
                </w:r>
              </w:p>
            </w:sdtContent>
          </w:sdt>
          <w:p w:rsidR="00BE20F4" w:rsidRDefault="00220007">
            <w:pPr>
              <w:pStyle w:val="ContactInfo"/>
            </w:pPr>
            <w:sdt>
              <w:sdtPr>
                <w:alias w:val="Telephone"/>
                <w:tag w:val=""/>
                <w:id w:val="-350870106"/>
                <w:placeholder>
                  <w:docPart w:val="FA84240B5DDC4DF1A9B167B34422DE6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D17E64">
                  <w:rPr>
                    <w:lang w:val="en-IN"/>
                  </w:rPr>
                  <w:t>Mobile: +91-9987808464</w:t>
                </w:r>
              </w:sdtContent>
            </w:sdt>
          </w:p>
          <w:sdt>
            <w:sdtPr>
              <w:alias w:val="Email"/>
              <w:tag w:val=""/>
              <w:id w:val="-1437202214"/>
              <w:placeholder>
                <w:docPart w:val="02E83F72023C4C8B9EEC205A34A020AD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EndPr/>
            <w:sdtContent>
              <w:p w:rsidR="00BE20F4" w:rsidRDefault="00D17E64" w:rsidP="00D17E64">
                <w:r>
                  <w:rPr>
                    <w:lang w:val="en-IN"/>
                  </w:rPr>
                  <w:t>kshitijshah95@gmail.com</w:t>
                </w:r>
              </w:p>
            </w:sdtContent>
          </w:sdt>
        </w:tc>
        <w:tc>
          <w:tcPr>
            <w:tcW w:w="2880" w:type="dxa"/>
            <w:vAlign w:val="center"/>
          </w:tcPr>
          <w:sdt>
            <w:sdtPr>
              <w:alias w:val="Address"/>
              <w:tag w:val=""/>
              <w:id w:val="-528496760"/>
              <w:placeholder>
                <w:docPart w:val="D5EBE41B88CD4F1DB9882B4475CFB40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BE20F4" w:rsidRDefault="00D17E64">
                <w:pPr>
                  <w:pStyle w:val="ContactInfo"/>
                </w:pPr>
                <w:r>
                  <w:rPr>
                    <w:lang w:val="en-IN"/>
                  </w:rPr>
                  <w:t xml:space="preserve">C-16, </w:t>
                </w:r>
                <w:proofErr w:type="spellStart"/>
                <w:r>
                  <w:rPr>
                    <w:lang w:val="en-IN"/>
                  </w:rPr>
                  <w:t>Daruwalawadi</w:t>
                </w:r>
                <w:proofErr w:type="spellEnd"/>
                <w:r>
                  <w:rPr>
                    <w:lang w:val="en-IN"/>
                  </w:rPr>
                  <w:t xml:space="preserve"> </w:t>
                </w:r>
                <w:proofErr w:type="spellStart"/>
                <w:r>
                  <w:rPr>
                    <w:lang w:val="en-IN"/>
                  </w:rPr>
                  <w:t>C.H.S.Ltd</w:t>
                </w:r>
                <w:proofErr w:type="spellEnd"/>
                <w:r>
                  <w:rPr>
                    <w:lang w:val="en-IN"/>
                  </w:rPr>
                  <w:t>, 31 Lamington Rd, Mumbai Central, Mumbai-400 008</w:t>
                </w:r>
              </w:p>
            </w:sdtContent>
          </w:sdt>
          <w:p w:rsidR="00BE20F4" w:rsidRDefault="00220007">
            <w:pPr>
              <w:pStyle w:val="ContactInfo"/>
            </w:pPr>
            <w:sdt>
              <w:sdtPr>
                <w:alias w:val="Telephone"/>
                <w:tag w:val=""/>
                <w:id w:val="198284613"/>
                <w:placeholder>
                  <w:docPart w:val="FA84240B5DDC4DF1A9B167B34422DE6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D17E64">
                  <w:rPr>
                    <w:lang w:val="en-IN"/>
                  </w:rPr>
                  <w:t>Mobile: +91-9987808464</w:t>
                </w:r>
              </w:sdtContent>
            </w:sdt>
          </w:p>
          <w:sdt>
            <w:sdtPr>
              <w:alias w:val="Email"/>
              <w:tag w:val=""/>
              <w:id w:val="-932434785"/>
              <w:placeholder>
                <w:docPart w:val="02E83F72023C4C8B9EEC205A34A020AD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EndPr/>
            <w:sdtContent>
              <w:p w:rsidR="00BE20F4" w:rsidRDefault="00D17E64" w:rsidP="00D17E64">
                <w:r>
                  <w:rPr>
                    <w:lang w:val="en-IN"/>
                  </w:rPr>
                  <w:t>kshitijshah95@gmail.com</w:t>
                </w:r>
              </w:p>
            </w:sdtContent>
          </w:sdt>
        </w:tc>
        <w:tc>
          <w:tcPr>
            <w:tcW w:w="2881" w:type="dxa"/>
            <w:vAlign w:val="center"/>
          </w:tcPr>
          <w:sdt>
            <w:sdtPr>
              <w:alias w:val="Address"/>
              <w:tag w:val=""/>
              <w:id w:val="674229612"/>
              <w:placeholder>
                <w:docPart w:val="D5EBE41B88CD4F1DB9882B4475CFB40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BE20F4" w:rsidRDefault="00D17E64">
                <w:pPr>
                  <w:pStyle w:val="ContactInfo"/>
                </w:pPr>
                <w:r>
                  <w:rPr>
                    <w:lang w:val="en-IN"/>
                  </w:rPr>
                  <w:t xml:space="preserve">C-16, </w:t>
                </w:r>
                <w:proofErr w:type="spellStart"/>
                <w:r>
                  <w:rPr>
                    <w:lang w:val="en-IN"/>
                  </w:rPr>
                  <w:t>Daruwalawadi</w:t>
                </w:r>
                <w:proofErr w:type="spellEnd"/>
                <w:r>
                  <w:rPr>
                    <w:lang w:val="en-IN"/>
                  </w:rPr>
                  <w:t xml:space="preserve"> </w:t>
                </w:r>
                <w:proofErr w:type="spellStart"/>
                <w:r>
                  <w:rPr>
                    <w:lang w:val="en-IN"/>
                  </w:rPr>
                  <w:t>C.H.S.Ltd</w:t>
                </w:r>
                <w:proofErr w:type="spellEnd"/>
                <w:r>
                  <w:rPr>
                    <w:lang w:val="en-IN"/>
                  </w:rPr>
                  <w:t>, 31 Lamington Rd, Mumbai Central, Mumbai-400 008</w:t>
                </w:r>
              </w:p>
            </w:sdtContent>
          </w:sdt>
          <w:p w:rsidR="00BE20F4" w:rsidRDefault="00220007">
            <w:pPr>
              <w:pStyle w:val="ContactInfo"/>
            </w:pPr>
            <w:sdt>
              <w:sdtPr>
                <w:alias w:val="Telephone"/>
                <w:tag w:val=""/>
                <w:id w:val="-1095546029"/>
                <w:placeholder>
                  <w:docPart w:val="FA84240B5DDC4DF1A9B167B34422DE6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D17E64">
                  <w:rPr>
                    <w:lang w:val="en-IN"/>
                  </w:rPr>
                  <w:t>Mobile: +91-9987808464</w:t>
                </w:r>
              </w:sdtContent>
            </w:sdt>
          </w:p>
          <w:sdt>
            <w:sdtPr>
              <w:alias w:val="Email"/>
              <w:tag w:val=""/>
              <w:id w:val="383531930"/>
              <w:placeholder>
                <w:docPart w:val="02E83F72023C4C8B9EEC205A34A020AD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EndPr/>
            <w:sdtContent>
              <w:p w:rsidR="00BE20F4" w:rsidRDefault="00D17E64" w:rsidP="00D17E64">
                <w:r>
                  <w:rPr>
                    <w:lang w:val="en-IN"/>
                  </w:rPr>
                  <w:t>kshitijshah95@gmail.com</w:t>
                </w:r>
              </w:p>
            </w:sdtContent>
          </w:sdt>
        </w:tc>
      </w:tr>
    </w:tbl>
    <w:p w:rsidR="00BE20F4" w:rsidRDefault="00BE20F4">
      <w:pPr>
        <w:pStyle w:val="ContactInfo"/>
      </w:pPr>
    </w:p>
    <w:sectPr w:rsidR="00BE20F4">
      <w:pgSz w:w="15840" w:h="12240" w:orient="landscape"/>
      <w:pgMar w:top="108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D0"/>
    <w:rsid w:val="001A1DD0"/>
    <w:rsid w:val="00220007"/>
    <w:rsid w:val="00BE20F4"/>
    <w:rsid w:val="00D17E64"/>
    <w:rsid w:val="00EB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497B5-EB7D-4786-90C5-D2A01831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2"/>
        <w:kern w:val="2"/>
        <w:sz w:val="16"/>
        <w:lang w:val="en-US" w:eastAsia="ja-JP" w:bidi="ar-SA"/>
        <w14:ligatures w14:val="standard"/>
      </w:rPr>
    </w:rPrDefault>
    <w:pPrDefault>
      <w:pPr>
        <w:spacing w:line="228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C8F8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ED4832" w:themeColor="accent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uiPriority w:val="1"/>
    <w:qFormat/>
    <w:pPr>
      <w:spacing w:before="60" w:line="192" w:lineRule="auto"/>
    </w:pPr>
    <w:rPr>
      <w:rFonts w:asciiTheme="majorHAnsi" w:eastAsiaTheme="majorEastAsia" w:hAnsiTheme="majorHAnsi" w:cstheme="majorBidi"/>
      <w:caps/>
      <w:color w:val="FFFFFF" w:themeColor="background1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basedOn w:val="Normal"/>
    <w:uiPriority w:val="1"/>
    <w:qFormat/>
    <w:pPr>
      <w:spacing w:after="60"/>
      <w:ind w:left="245" w:right="245"/>
    </w:pPr>
  </w:style>
  <w:style w:type="paragraph" w:customStyle="1" w:styleId="Graphic">
    <w:name w:val="Graphic"/>
    <w:basedOn w:val="Normal"/>
    <w:uiPriority w:val="99"/>
    <w:unhideWhenUsed/>
    <w:pPr>
      <w:spacing w:before="60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ED4832" w:themeColor="accent5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4C8F8" w:themeColor="accent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shitij\AppData\Roaming\Microsoft\Templates\Business%20card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4F36AB7C784BAABEFD687DB8804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0673D-A32A-439C-8054-F7B4D69C6218}"/>
      </w:docPartPr>
      <w:docPartBody>
        <w:p w:rsidR="00000000" w:rsidRDefault="00793118">
          <w:pPr>
            <w:pStyle w:val="0A4F36AB7C784BAABEFD687DB8804508"/>
          </w:pPr>
          <w:r>
            <w:t>Your</w:t>
          </w:r>
          <w:r>
            <w:br/>
            <w:t>Name</w:t>
          </w:r>
        </w:p>
      </w:docPartBody>
    </w:docPart>
    <w:docPart>
      <w:docPartPr>
        <w:name w:val="D5EBE41B88CD4F1DB9882B4475CFB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663BC-0EA1-46E2-B8A5-752D4B8D756E}"/>
      </w:docPartPr>
      <w:docPartBody>
        <w:p w:rsidR="00000000" w:rsidRDefault="00793118">
          <w:pPr>
            <w:pStyle w:val="D5EBE41B88CD4F1DB9882B4475CFB400"/>
          </w:pPr>
          <w:r>
            <w:t>[Street Address]</w:t>
          </w:r>
          <w:r>
            <w:br/>
            <w:t>[City, ST  ZIP Code]</w:t>
          </w:r>
        </w:p>
      </w:docPartBody>
    </w:docPart>
    <w:docPart>
      <w:docPartPr>
        <w:name w:val="FA84240B5DDC4DF1A9B167B34422D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91BF0-EAAC-475D-8909-77325C16A57A}"/>
      </w:docPartPr>
      <w:docPartBody>
        <w:p w:rsidR="00000000" w:rsidRDefault="00793118">
          <w:pPr>
            <w:pStyle w:val="FA84240B5DDC4DF1A9B167B34422DE62"/>
          </w:pPr>
          <w:r>
            <w:t>[telephone]</w:t>
          </w:r>
        </w:p>
      </w:docPartBody>
    </w:docPart>
    <w:docPart>
      <w:docPartPr>
        <w:name w:val="02E83F72023C4C8B9EEC205A34A02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3DD9C-6258-4C55-B36C-F22C87B54640}"/>
      </w:docPartPr>
      <w:docPartBody>
        <w:p w:rsidR="00000000" w:rsidRDefault="00793118">
          <w:pPr>
            <w:pStyle w:val="02E83F72023C4C8B9EEC205A34A020AD"/>
          </w:pPr>
          <w:r>
            <w:t>[email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8B"/>
    <w:rsid w:val="00793118"/>
    <w:rsid w:val="00FD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4F36AB7C784BAABEFD687DB8804508">
    <w:name w:val="0A4F36AB7C784BAABEFD687DB8804508"/>
  </w:style>
  <w:style w:type="paragraph" w:customStyle="1" w:styleId="D5EBE41B88CD4F1DB9882B4475CFB400">
    <w:name w:val="D5EBE41B88CD4F1DB9882B4475CFB400"/>
  </w:style>
  <w:style w:type="paragraph" w:customStyle="1" w:styleId="FA84240B5DDC4DF1A9B167B34422DE62">
    <w:name w:val="FA84240B5DDC4DF1A9B167B34422DE62"/>
  </w:style>
  <w:style w:type="paragraph" w:customStyle="1" w:styleId="02E83F72023C4C8B9EEC205A34A020AD">
    <w:name w:val="02E83F72023C4C8B9EEC205A34A020AD"/>
  </w:style>
  <w:style w:type="paragraph" w:customStyle="1" w:styleId="C08E2E3A7E7A407181C6496C13BFFFB9">
    <w:name w:val="C08E2E3A7E7A407181C6496C13BFFFB9"/>
  </w:style>
  <w:style w:type="paragraph" w:customStyle="1" w:styleId="BCE2BD9117784FA88CE4018829B545D8">
    <w:name w:val="BCE2BD9117784FA88CE4018829B545D8"/>
  </w:style>
  <w:style w:type="paragraph" w:customStyle="1" w:styleId="62A52B1618B143DC9D6A353B41D052A8">
    <w:name w:val="62A52B1618B143DC9D6A353B41D052A8"/>
    <w:rsid w:val="00FD298B"/>
  </w:style>
  <w:style w:type="paragraph" w:customStyle="1" w:styleId="A13D0365A0A84562B803BEE61CF2C40D">
    <w:name w:val="A13D0365A0A84562B803BEE61CF2C40D"/>
    <w:rsid w:val="00FD298B"/>
  </w:style>
  <w:style w:type="paragraph" w:customStyle="1" w:styleId="DFC9DD8BDFE844B5A7C37870642FDFD1">
    <w:name w:val="DFC9DD8BDFE844B5A7C37870642FDFD1"/>
    <w:rsid w:val="00FD298B"/>
  </w:style>
  <w:style w:type="paragraph" w:customStyle="1" w:styleId="47ECCAA750E34D2D992996D59311BA9D">
    <w:name w:val="47ECCAA750E34D2D992996D59311BA9D"/>
    <w:rsid w:val="00FD29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ears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4C8F8"/>
      </a:accent1>
      <a:accent2>
        <a:srgbClr val="A781BA"/>
      </a:accent2>
      <a:accent3>
        <a:srgbClr val="94C954"/>
      </a:accent3>
      <a:accent4>
        <a:srgbClr val="FFA71A"/>
      </a:accent4>
      <a:accent5>
        <a:srgbClr val="ED4832"/>
      </a:accent5>
      <a:accent6>
        <a:srgbClr val="F69799"/>
      </a:accent6>
      <a:hlink>
        <a:srgbClr val="54C8F8"/>
      </a:hlink>
      <a:folHlink>
        <a:srgbClr val="A781BA"/>
      </a:folHlink>
    </a:clrScheme>
    <a:fontScheme name="Bear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C-16, Daruwalawadi C.H.S.Ltd, 31 Lamington Rd, Mumbai Central, Mumbai-400 008</CompanyAddress>
  <CompanyPhone>Mobile: +91-9987808464</CompanyPhone>
  <CompanyFax/>
  <CompanyEmail>kshitijshah95@gmail.com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6881BC-5F53-4F09-AD12-47C9F5609A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cards.dotx</Template>
  <TotalTime>253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Kshitij Shah</dc:creator>
  <cp:keywords/>
  <cp:lastModifiedBy>Kshitij Shah</cp:lastModifiedBy>
  <cp:revision>2</cp:revision>
  <cp:lastPrinted>2015-05-13T06:34:00Z</cp:lastPrinted>
  <dcterms:created xsi:type="dcterms:W3CDTF">2015-05-13T05:23:00Z</dcterms:created>
  <dcterms:modified xsi:type="dcterms:W3CDTF">2015-05-13T09:40:00Z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TC031330889991</vt:lpwstr>
  </property>
</Properties>
</file>